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77CA2" w:rsidR="00510C3F" w:rsidP="00377CA2" w:rsidRDefault="00853BA2" w14:paraId="1EFF2043" w14:textId="4AB1122F">
      <w:pPr>
        <w:pStyle w:val="Heading1"/>
        <w:keepNext w:val="0"/>
        <w:keepLines w:val="0"/>
        <w:suppressAutoHyphens/>
        <w:spacing w:before="0" w:line="240" w:lineRule="auto"/>
        <w:contextualSpacing/>
        <w:jc w:val="center"/>
      </w:pPr>
      <w:r w:rsidR="17F90CBD">
        <w:rPr/>
        <w:t xml:space="preserve">CS 330 </w:t>
      </w:r>
      <w:r w:rsidR="21485778">
        <w:rPr/>
        <w:t>Final Project</w:t>
      </w:r>
    </w:p>
    <w:p w:rsidR="4271B2DE" w:rsidP="4271B2DE" w:rsidRDefault="4271B2DE" w14:paraId="05CD2B92" w14:textId="6DD7148A">
      <w:p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0B790FB0" w:rsidP="7B6CA424" w:rsidRDefault="0B790FB0" w14:paraId="4D683EF5" w14:textId="3D010D16">
      <w:pPr>
        <w:spacing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B6CA424" w:rsidR="0B790FB0">
        <w:rPr>
          <w:rFonts w:ascii="Calibri" w:hAnsi="Calibri" w:eastAsia="Calibri" w:cs="Calibri"/>
          <w:b w:val="0"/>
          <w:bCs w:val="0"/>
          <w:i w:val="0"/>
          <w:iCs w:val="0"/>
          <w:caps w:val="0"/>
          <w:smallCaps w:val="0"/>
          <w:noProof w:val="0"/>
          <w:color w:val="000000" w:themeColor="text1" w:themeTint="FF" w:themeShade="FF"/>
          <w:sz w:val="24"/>
          <w:szCs w:val="24"/>
          <w:lang w:val="en-US"/>
        </w:rPr>
        <w:t>Matthew Bridegroom</w:t>
      </w:r>
    </w:p>
    <w:p w:rsidR="0B790FB0" w:rsidP="7412179B" w:rsidRDefault="0B790FB0" w14:paraId="7AB06942" w14:textId="56B6AC93">
      <w:pPr>
        <w:spacing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412179B" w:rsidR="0B790FB0">
        <w:rPr>
          <w:rFonts w:ascii="Calibri" w:hAnsi="Calibri" w:eastAsia="Calibri" w:cs="Calibri"/>
          <w:b w:val="0"/>
          <w:bCs w:val="0"/>
          <w:i w:val="0"/>
          <w:iCs w:val="0"/>
          <w:caps w:val="0"/>
          <w:smallCaps w:val="0"/>
          <w:noProof w:val="0"/>
          <w:color w:val="000000" w:themeColor="text1" w:themeTint="FF" w:themeShade="FF"/>
          <w:sz w:val="24"/>
          <w:szCs w:val="24"/>
          <w:lang w:val="en-US"/>
        </w:rPr>
        <w:t>CS 3</w:t>
      </w:r>
      <w:r w:rsidRPr="7412179B" w:rsidR="1599AF98">
        <w:rPr>
          <w:rFonts w:ascii="Calibri" w:hAnsi="Calibri" w:eastAsia="Calibri" w:cs="Calibri"/>
          <w:b w:val="0"/>
          <w:bCs w:val="0"/>
          <w:i w:val="0"/>
          <w:iCs w:val="0"/>
          <w:caps w:val="0"/>
          <w:smallCaps w:val="0"/>
          <w:noProof w:val="0"/>
          <w:color w:val="000000" w:themeColor="text1" w:themeTint="FF" w:themeShade="FF"/>
          <w:sz w:val="24"/>
          <w:szCs w:val="24"/>
          <w:lang w:val="en-US"/>
        </w:rPr>
        <w:t>30</w:t>
      </w:r>
      <w:r w:rsidRPr="7412179B" w:rsidR="0B790FB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412179B" w:rsidR="66FA0766">
        <w:rPr>
          <w:rFonts w:ascii="Calibri" w:hAnsi="Calibri" w:eastAsia="Calibri" w:cs="Calibri"/>
          <w:b w:val="0"/>
          <w:bCs w:val="0"/>
          <w:i w:val="0"/>
          <w:iCs w:val="0"/>
          <w:caps w:val="0"/>
          <w:smallCaps w:val="0"/>
          <w:noProof w:val="0"/>
          <w:color w:val="000000" w:themeColor="text1" w:themeTint="FF" w:themeShade="FF"/>
          <w:sz w:val="24"/>
          <w:szCs w:val="24"/>
          <w:lang w:val="en-US"/>
        </w:rPr>
        <w:t>Comp Graphic and Visualization</w:t>
      </w:r>
    </w:p>
    <w:p w:rsidR="66FA0766" w:rsidP="48219A16" w:rsidRDefault="66FA0766" w14:paraId="679B2C55" w14:textId="3BEA9930">
      <w:pPr>
        <w:spacing w:after="0" w:line="480" w:lineRule="auto"/>
        <w:contextualSpacing/>
        <w:rPr>
          <w:rFonts w:ascii="Calibri" w:hAnsi="Calibri" w:eastAsia="Calibri" w:cs="Calibri"/>
          <w:b w:val="0"/>
          <w:bCs w:val="0"/>
          <w:i w:val="0"/>
          <w:iCs w:val="0"/>
          <w:caps w:val="0"/>
          <w:smallCaps w:val="0"/>
          <w:noProof w:val="0"/>
          <w:color w:val="000000" w:themeColor="text1" w:themeTint="FF" w:themeShade="FF"/>
          <w:sz w:val="24"/>
          <w:szCs w:val="24"/>
          <w:lang w:val="en-US"/>
        </w:rPr>
      </w:pPr>
      <w:r w:rsidRPr="48219A16" w:rsidR="61F3F696">
        <w:rPr>
          <w:rFonts w:ascii="Calibri" w:hAnsi="Calibri" w:eastAsia="Calibri" w:cs="Calibri"/>
          <w:b w:val="0"/>
          <w:bCs w:val="0"/>
          <w:i w:val="0"/>
          <w:iCs w:val="0"/>
          <w:caps w:val="0"/>
          <w:smallCaps w:val="0"/>
          <w:noProof w:val="0"/>
          <w:color w:val="000000" w:themeColor="text1" w:themeTint="FF" w:themeShade="FF"/>
          <w:sz w:val="24"/>
          <w:szCs w:val="24"/>
          <w:lang w:val="en-US"/>
        </w:rPr>
        <w:t>June 29</w:t>
      </w:r>
      <w:r w:rsidRPr="48219A16" w:rsidR="66FA0766">
        <w:rPr>
          <w:rFonts w:ascii="Calibri" w:hAnsi="Calibri" w:eastAsia="Calibri" w:cs="Calibri"/>
          <w:b w:val="0"/>
          <w:bCs w:val="0"/>
          <w:i w:val="0"/>
          <w:iCs w:val="0"/>
          <w:caps w:val="0"/>
          <w:smallCaps w:val="0"/>
          <w:noProof w:val="0"/>
          <w:color w:val="000000" w:themeColor="text1" w:themeTint="FF" w:themeShade="FF"/>
          <w:sz w:val="24"/>
          <w:szCs w:val="24"/>
          <w:lang w:val="en-US"/>
        </w:rPr>
        <w:t>th</w:t>
      </w:r>
      <w:r w:rsidRPr="48219A16" w:rsidR="0B790FB0">
        <w:rPr>
          <w:rFonts w:ascii="Calibri" w:hAnsi="Calibri" w:eastAsia="Calibri" w:cs="Calibri"/>
          <w:b w:val="0"/>
          <w:bCs w:val="0"/>
          <w:i w:val="0"/>
          <w:iCs w:val="0"/>
          <w:caps w:val="0"/>
          <w:smallCaps w:val="0"/>
          <w:noProof w:val="0"/>
          <w:color w:val="000000" w:themeColor="text1" w:themeTint="FF" w:themeShade="FF"/>
          <w:sz w:val="24"/>
          <w:szCs w:val="24"/>
          <w:lang w:val="en-US"/>
        </w:rPr>
        <w:t>, 2025</w:t>
      </w:r>
    </w:p>
    <w:p w:rsidR="739C3F5D" w:rsidP="51D71BBD" w:rsidRDefault="739C3F5D" w14:paraId="543A842E" w14:textId="2B260265">
      <w:pPr>
        <w:spacing w:after="0" w:line="480" w:lineRule="auto"/>
        <w:contextualSpacing/>
        <w:rPr>
          <w:rFonts w:ascii="Calibri" w:hAnsi="Calibri" w:eastAsia="Calibri" w:cs="Calibri"/>
          <w:b w:val="0"/>
          <w:bCs w:val="0"/>
          <w:i w:val="0"/>
          <w:iCs w:val="0"/>
          <w:caps w:val="0"/>
          <w:smallCaps w:val="0"/>
          <w:noProof w:val="0"/>
          <w:color w:val="000000" w:themeColor="text1" w:themeTint="FF" w:themeShade="FF"/>
          <w:sz w:val="24"/>
          <w:szCs w:val="24"/>
          <w:lang w:val="en-US"/>
        </w:rPr>
      </w:pPr>
    </w:p>
    <w:p w:rsidR="739C3F5D" w:rsidP="51D71BBD" w:rsidRDefault="739C3F5D" w14:paraId="5C89AC99" w14:textId="572E196A">
      <w:pPr>
        <w:spacing w:after="0" w:line="480" w:lineRule="auto"/>
        <w:contextualSpacing/>
        <w:jc w:val="center"/>
      </w:pPr>
    </w:p>
    <w:p w:rsidR="09C83AE9" w:rsidP="48219A16" w:rsidRDefault="09C83AE9" w14:paraId="107FDB24" w14:textId="125CB9CB">
      <w:pPr>
        <w:pStyle w:val="Normal"/>
        <w:spacing w:after="0" w:line="480" w:lineRule="auto"/>
        <w:ind w:firstLine="720"/>
        <w:contextualSpacing/>
        <w:jc w:val="left"/>
        <w:rPr>
          <w:rFonts w:ascii="Times New Roman" w:hAnsi="Times New Roman" w:eastAsia="Times New Roman" w:cs="Times New Roman"/>
        </w:rPr>
      </w:pPr>
      <w:r w:rsidRPr="48219A16" w:rsidR="258FE7CA">
        <w:rPr>
          <w:rFonts w:ascii="Times New Roman" w:hAnsi="Times New Roman" w:eastAsia="Times New Roman" w:cs="Times New Roman"/>
        </w:rPr>
        <w:t xml:space="preserve">I chose my selected objects, the Rocket, the Launch Tower, Tank Farm, and Launch Stand because I was able to break each object down into simple shapes. </w:t>
      </w:r>
      <w:r w:rsidRPr="48219A16" w:rsidR="4D0BB577">
        <w:rPr>
          <w:rFonts w:ascii="Times New Roman" w:hAnsi="Times New Roman" w:eastAsia="Times New Roman" w:cs="Times New Roman"/>
        </w:rPr>
        <w:t xml:space="preserve">For the rocket, I was able to break the main body into 3 simple objects, two elongated cylinders, and an elongated </w:t>
      </w:r>
      <w:r w:rsidRPr="48219A16" w:rsidR="27C43C09">
        <w:rPr>
          <w:rFonts w:ascii="Times New Roman" w:hAnsi="Times New Roman" w:eastAsia="Times New Roman" w:cs="Times New Roman"/>
        </w:rPr>
        <w:t>sphere</w:t>
      </w:r>
      <w:r w:rsidRPr="48219A16" w:rsidR="4D0BB577">
        <w:rPr>
          <w:rFonts w:ascii="Times New Roman" w:hAnsi="Times New Roman" w:eastAsia="Times New Roman" w:cs="Times New Roman"/>
        </w:rPr>
        <w:t xml:space="preserve"> for the nose cone. I also decided to add the control surfaces, being the upper and lower flaps </w:t>
      </w:r>
      <w:r w:rsidRPr="48219A16" w:rsidR="472F4FE9">
        <w:rPr>
          <w:rFonts w:ascii="Times New Roman" w:hAnsi="Times New Roman" w:eastAsia="Times New Roman" w:cs="Times New Roman"/>
        </w:rPr>
        <w:t xml:space="preserve">onto the rocket which all consisted of </w:t>
      </w:r>
      <w:r w:rsidRPr="48219A16" w:rsidR="133566E3">
        <w:rPr>
          <w:rFonts w:ascii="Times New Roman" w:hAnsi="Times New Roman" w:eastAsia="Times New Roman" w:cs="Times New Roman"/>
        </w:rPr>
        <w:t>an</w:t>
      </w:r>
      <w:r w:rsidRPr="48219A16" w:rsidR="472F4FE9">
        <w:rPr>
          <w:rFonts w:ascii="Times New Roman" w:hAnsi="Times New Roman" w:eastAsia="Times New Roman" w:cs="Times New Roman"/>
        </w:rPr>
        <w:t xml:space="preserve"> elongated box and triangle or pyramid on top of it.</w:t>
      </w:r>
      <w:r w:rsidRPr="48219A16" w:rsidR="27C43C09">
        <w:rPr>
          <w:rFonts w:ascii="Times New Roman" w:hAnsi="Times New Roman" w:eastAsia="Times New Roman" w:cs="Times New Roman"/>
        </w:rPr>
        <w:t xml:space="preserve"> </w:t>
      </w:r>
      <w:r w:rsidRPr="48219A16" w:rsidR="27C43C09">
        <w:rPr>
          <w:rFonts w:ascii="Times New Roman" w:hAnsi="Times New Roman" w:eastAsia="Times New Roman" w:cs="Times New Roman"/>
        </w:rPr>
        <w:t>This was the method I used for almost al</w:t>
      </w:r>
      <w:r w:rsidRPr="48219A16" w:rsidR="75E790F5">
        <w:rPr>
          <w:rFonts w:ascii="Times New Roman" w:hAnsi="Times New Roman" w:eastAsia="Times New Roman" w:cs="Times New Roman"/>
        </w:rPr>
        <w:t>l of the objects.</w:t>
      </w:r>
      <w:r w:rsidRPr="48219A16" w:rsidR="75E790F5">
        <w:rPr>
          <w:rFonts w:ascii="Times New Roman" w:hAnsi="Times New Roman" w:eastAsia="Times New Roman" w:cs="Times New Roman"/>
        </w:rPr>
        <w:t xml:space="preserve"> I would break it into the main body of the objects and smaller details. When it came to the launch tower, I knew that I was not going to be able to make 100 different objects all seperate of each other without it being </w:t>
      </w:r>
      <w:r w:rsidRPr="48219A16" w:rsidR="4391AA5E">
        <w:rPr>
          <w:rFonts w:ascii="Times New Roman" w:hAnsi="Times New Roman" w:eastAsia="Times New Roman" w:cs="Times New Roman"/>
        </w:rPr>
        <w:t>too</w:t>
      </w:r>
      <w:r w:rsidRPr="48219A16" w:rsidR="75E790F5">
        <w:rPr>
          <w:rFonts w:ascii="Times New Roman" w:hAnsi="Times New Roman" w:eastAsia="Times New Roman" w:cs="Times New Roman"/>
        </w:rPr>
        <w:t xml:space="preserve"> taxing. </w:t>
      </w:r>
      <w:r w:rsidRPr="48219A16" w:rsidR="6D5458F2">
        <w:rPr>
          <w:rFonts w:ascii="Times New Roman" w:hAnsi="Times New Roman" w:eastAsia="Times New Roman" w:cs="Times New Roman"/>
        </w:rPr>
        <w:t>So,</w:t>
      </w:r>
      <w:r w:rsidRPr="48219A16" w:rsidR="75E790F5">
        <w:rPr>
          <w:rFonts w:ascii="Times New Roman" w:hAnsi="Times New Roman" w:eastAsia="Times New Roman" w:cs="Times New Roman"/>
        </w:rPr>
        <w:t xml:space="preserve"> </w:t>
      </w:r>
      <w:r w:rsidRPr="48219A16" w:rsidR="395726B3">
        <w:rPr>
          <w:rFonts w:ascii="Times New Roman" w:hAnsi="Times New Roman" w:eastAsia="Times New Roman" w:cs="Times New Roman"/>
        </w:rPr>
        <w:t>I did research and found a way to write a function that would create the struts on the tower</w:t>
      </w:r>
      <w:r w:rsidRPr="48219A16" w:rsidR="1C107DFA">
        <w:rPr>
          <w:rFonts w:ascii="Times New Roman" w:hAnsi="Times New Roman" w:eastAsia="Times New Roman" w:cs="Times New Roman"/>
        </w:rPr>
        <w:t xml:space="preserve">. This overall improved the readability and maintainability of the code. When it came to the lighting, I wanted to make sure I had two main </w:t>
      </w:r>
      <w:r w:rsidRPr="48219A16" w:rsidR="0FA23DED">
        <w:rPr>
          <w:rFonts w:ascii="Times New Roman" w:hAnsi="Times New Roman" w:eastAsia="Times New Roman" w:cs="Times New Roman"/>
        </w:rPr>
        <w:t>components</w:t>
      </w:r>
      <w:r w:rsidRPr="48219A16" w:rsidR="1C107DFA">
        <w:rPr>
          <w:rFonts w:ascii="Times New Roman" w:hAnsi="Times New Roman" w:eastAsia="Times New Roman" w:cs="Times New Roman"/>
        </w:rPr>
        <w:t>. I wanted a greater light to act as the sun and a small one to appear as a small light on the stand.</w:t>
      </w:r>
      <w:r w:rsidRPr="48219A16" w:rsidR="21FCF75D">
        <w:rPr>
          <w:rFonts w:ascii="Times New Roman" w:hAnsi="Times New Roman" w:eastAsia="Times New Roman" w:cs="Times New Roman"/>
        </w:rPr>
        <w:t xml:space="preserve">  </w:t>
      </w:r>
      <w:r w:rsidRPr="48219A16" w:rsidR="7E09F43A">
        <w:rPr>
          <w:rFonts w:ascii="Times New Roman" w:hAnsi="Times New Roman" w:eastAsia="Times New Roman" w:cs="Times New Roman"/>
        </w:rPr>
        <w:t xml:space="preserve">The sun would be represented by a directional more powerful light that casts </w:t>
      </w:r>
      <w:r w:rsidRPr="48219A16" w:rsidR="7E09F43A">
        <w:rPr>
          <w:rFonts w:ascii="Times New Roman" w:hAnsi="Times New Roman" w:eastAsia="Times New Roman" w:cs="Times New Roman"/>
        </w:rPr>
        <w:t>light</w:t>
      </w:r>
      <w:r w:rsidRPr="48219A16" w:rsidR="7E09F43A">
        <w:rPr>
          <w:rFonts w:ascii="Times New Roman" w:hAnsi="Times New Roman" w:eastAsia="Times New Roman" w:cs="Times New Roman"/>
        </w:rPr>
        <w:t xml:space="preserve"> across the entire scene while the smaller light is represented by a low power point light.</w:t>
      </w:r>
    </w:p>
    <w:p w:rsidR="09C83AE9" w:rsidP="48219A16" w:rsidRDefault="09C83AE9" w14:paraId="381139AD" w14:textId="625B02E2">
      <w:pPr>
        <w:pStyle w:val="Normal"/>
        <w:spacing w:after="0" w:line="480" w:lineRule="auto"/>
        <w:ind w:firstLine="720"/>
        <w:contextualSpacing/>
        <w:jc w:val="left"/>
        <w:rPr>
          <w:rFonts w:ascii="Times New Roman" w:hAnsi="Times New Roman" w:eastAsia="Times New Roman" w:cs="Times New Roman"/>
        </w:rPr>
      </w:pPr>
      <w:r w:rsidRPr="48219A16" w:rsidR="2C35EB09">
        <w:rPr>
          <w:rFonts w:ascii="Times New Roman" w:hAnsi="Times New Roman" w:eastAsia="Times New Roman" w:cs="Times New Roman"/>
        </w:rPr>
        <w:t>To</w:t>
      </w:r>
      <w:r w:rsidRPr="48219A16" w:rsidR="21FCF75D">
        <w:rPr>
          <w:rFonts w:ascii="Times New Roman" w:hAnsi="Times New Roman" w:eastAsia="Times New Roman" w:cs="Times New Roman"/>
        </w:rPr>
        <w:t xml:space="preserve"> control the scene, the program includes mouse movement for the x and y axis of camera movement, as well as </w:t>
      </w:r>
      <w:r w:rsidRPr="48219A16" w:rsidR="21FCF75D">
        <w:rPr>
          <w:rFonts w:ascii="Times New Roman" w:hAnsi="Times New Roman" w:eastAsia="Times New Roman" w:cs="Times New Roman"/>
        </w:rPr>
        <w:t>w,a,s,d</w:t>
      </w:r>
      <w:r w:rsidRPr="48219A16" w:rsidR="21FCF75D">
        <w:rPr>
          <w:rFonts w:ascii="Times New Roman" w:hAnsi="Times New Roman" w:eastAsia="Times New Roman" w:cs="Times New Roman"/>
        </w:rPr>
        <w:t xml:space="preserve"> controls control the forward, </w:t>
      </w:r>
      <w:r w:rsidRPr="48219A16" w:rsidR="57A696B2">
        <w:rPr>
          <w:rFonts w:ascii="Times New Roman" w:hAnsi="Times New Roman" w:eastAsia="Times New Roman" w:cs="Times New Roman"/>
        </w:rPr>
        <w:t xml:space="preserve">backwards, </w:t>
      </w:r>
      <w:r w:rsidRPr="48219A16" w:rsidR="57A696B2">
        <w:rPr>
          <w:rFonts w:ascii="Times New Roman" w:hAnsi="Times New Roman" w:eastAsia="Times New Roman" w:cs="Times New Roman"/>
        </w:rPr>
        <w:t>left</w:t>
      </w:r>
      <w:r w:rsidRPr="48219A16" w:rsidR="57A696B2">
        <w:rPr>
          <w:rFonts w:ascii="Times New Roman" w:hAnsi="Times New Roman" w:eastAsia="Times New Roman" w:cs="Times New Roman"/>
        </w:rPr>
        <w:t xml:space="preserve"> and right motions of the camera. I also implemented a function to change the speed of the camera with the scroll wheel.</w:t>
      </w:r>
    </w:p>
    <w:p w:rsidR="09C83AE9" w:rsidP="48219A16" w:rsidRDefault="09C83AE9" w14:paraId="0F4FA261" w14:textId="23C4B260">
      <w:pPr>
        <w:pStyle w:val="Normal"/>
        <w:spacing w:after="0" w:line="480" w:lineRule="auto"/>
        <w:ind w:firstLine="720"/>
        <w:contextualSpacing/>
        <w:jc w:val="left"/>
        <w:rPr>
          <w:rFonts w:ascii="Times New Roman" w:hAnsi="Times New Roman" w:eastAsia="Times New Roman" w:cs="Times New Roman"/>
        </w:rPr>
      </w:pPr>
      <w:r w:rsidRPr="48219A16" w:rsidR="19065810">
        <w:rPr>
          <w:rFonts w:ascii="Times New Roman" w:hAnsi="Times New Roman" w:eastAsia="Times New Roman" w:cs="Times New Roman"/>
        </w:rPr>
        <w:t xml:space="preserve">There were multiple functions used within the assignment that helped to make it more modular and efficient. One specific function was the SetTransformations() function with allowed for all the different transformations such as Position, </w:t>
      </w:r>
      <w:r w:rsidRPr="48219A16" w:rsidR="1F94D264">
        <w:rPr>
          <w:rFonts w:ascii="Times New Roman" w:hAnsi="Times New Roman" w:eastAsia="Times New Roman" w:cs="Times New Roman"/>
        </w:rPr>
        <w:t xml:space="preserve">Rotation, and Scale to all be set with one function. This helped to simply the overall code structure when having to create and </w:t>
      </w:r>
      <w:r w:rsidRPr="48219A16" w:rsidR="7FB5681D">
        <w:rPr>
          <w:rFonts w:ascii="Times New Roman" w:hAnsi="Times New Roman" w:eastAsia="Times New Roman" w:cs="Times New Roman"/>
        </w:rPr>
        <w:t>set up</w:t>
      </w:r>
      <w:r w:rsidRPr="48219A16" w:rsidR="1F94D264">
        <w:rPr>
          <w:rFonts w:ascii="Times New Roman" w:hAnsi="Times New Roman" w:eastAsia="Times New Roman" w:cs="Times New Roman"/>
        </w:rPr>
        <w:t xml:space="preserve"> many different objects and complex objects.</w:t>
      </w:r>
      <w:r w:rsidRPr="48219A16" w:rsidR="20BEB705">
        <w:rPr>
          <w:rFonts w:ascii="Times New Roman" w:hAnsi="Times New Roman" w:eastAsia="Times New Roman" w:cs="Times New Roman"/>
        </w:rPr>
        <w:t xml:space="preserve"> Another example of a function would be </w:t>
      </w:r>
      <w:r w:rsidRPr="48219A16" w:rsidR="20BEB705">
        <w:rPr>
          <w:rFonts w:ascii="Times New Roman" w:hAnsi="Times New Roman" w:eastAsia="Times New Roman" w:cs="Times New Roman"/>
        </w:rPr>
        <w:t>SetShaderMaterial</w:t>
      </w:r>
      <w:r w:rsidRPr="48219A16" w:rsidR="20BEB705">
        <w:rPr>
          <w:rFonts w:ascii="Times New Roman" w:hAnsi="Times New Roman" w:eastAsia="Times New Roman" w:cs="Times New Roman"/>
        </w:rPr>
        <w:t xml:space="preserve">() which allowed for the use of many </w:t>
      </w:r>
      <w:r w:rsidRPr="48219A16" w:rsidR="20BEB705">
        <w:rPr>
          <w:rFonts w:ascii="Times New Roman" w:hAnsi="Times New Roman" w:eastAsia="Times New Roman" w:cs="Times New Roman"/>
        </w:rPr>
        <w:t>different materials</w:t>
      </w:r>
      <w:r w:rsidRPr="48219A16" w:rsidR="20BEB705">
        <w:rPr>
          <w:rFonts w:ascii="Times New Roman" w:hAnsi="Times New Roman" w:eastAsia="Times New Roman" w:cs="Times New Roman"/>
        </w:rPr>
        <w:t xml:space="preserve"> while being able to </w:t>
      </w:r>
      <w:r w:rsidRPr="48219A16" w:rsidR="2C64C620">
        <w:rPr>
          <w:rFonts w:ascii="Times New Roman" w:hAnsi="Times New Roman" w:eastAsia="Times New Roman" w:cs="Times New Roman"/>
        </w:rPr>
        <w:t>separate</w:t>
      </w:r>
      <w:r w:rsidRPr="48219A16" w:rsidR="20BEB705">
        <w:rPr>
          <w:rFonts w:ascii="Times New Roman" w:hAnsi="Times New Roman" w:eastAsia="Times New Roman" w:cs="Times New Roman"/>
        </w:rPr>
        <w:t xml:space="preserve"> the </w:t>
      </w:r>
      <w:r w:rsidRPr="48219A16" w:rsidR="20BEB705">
        <w:rPr>
          <w:rFonts w:ascii="Times New Roman" w:hAnsi="Times New Roman" w:eastAsia="Times New Roman" w:cs="Times New Roman"/>
        </w:rPr>
        <w:t>initializaion</w:t>
      </w:r>
      <w:r w:rsidRPr="48219A16" w:rsidR="20BEB705">
        <w:rPr>
          <w:rFonts w:ascii="Times New Roman" w:hAnsi="Times New Roman" w:eastAsia="Times New Roman" w:cs="Times New Roman"/>
        </w:rPr>
        <w:t xml:space="preserve"> of the materials for each object </w:t>
      </w:r>
      <w:r w:rsidRPr="48219A16" w:rsidR="20BEB705">
        <w:rPr>
          <w:rFonts w:ascii="Times New Roman" w:hAnsi="Times New Roman" w:eastAsia="Times New Roman" w:cs="Times New Roman"/>
        </w:rPr>
        <w:t>seperate</w:t>
      </w:r>
      <w:r w:rsidRPr="48219A16" w:rsidR="6F26F648">
        <w:rPr>
          <w:rFonts w:ascii="Times New Roman" w:hAnsi="Times New Roman" w:eastAsia="Times New Roman" w:cs="Times New Roman"/>
        </w:rPr>
        <w:t>ly</w:t>
      </w:r>
      <w:r w:rsidRPr="48219A16" w:rsidR="6F26F648">
        <w:rPr>
          <w:rFonts w:ascii="Times New Roman" w:hAnsi="Times New Roman" w:eastAsia="Times New Roman" w:cs="Times New Roman"/>
        </w:rPr>
        <w:t xml:space="preserve"> from creating the geometry of the object.</w:t>
      </w:r>
    </w:p>
    <w:p w:rsidR="09C83AE9" w:rsidP="48219A16" w:rsidRDefault="09C83AE9" w14:paraId="1E4C621C" w14:textId="7C642B3A">
      <w:pPr>
        <w:pStyle w:val="Normal"/>
        <w:spacing w:after="0" w:line="480" w:lineRule="auto"/>
        <w:contextualSpacing/>
        <w:jc w:val="left"/>
        <w:rPr>
          <w:rFonts w:ascii="Times New Roman" w:hAnsi="Times New Roman" w:eastAsia="Times New Roman" w:cs="Times New Roman"/>
        </w:rPr>
      </w:pPr>
    </w:p>
    <w:sectPr w:rsidRPr="00685DFC" w:rsidR="00DD23EE">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15B3" w:rsidP="0035598A" w:rsidRDefault="00A615B3" w14:paraId="2CAB5F24" w14:textId="77777777">
      <w:pPr>
        <w:spacing w:after="0" w:line="240" w:lineRule="auto"/>
      </w:pPr>
      <w:r>
        <w:separator/>
      </w:r>
    </w:p>
  </w:endnote>
  <w:endnote w:type="continuationSeparator" w:id="0">
    <w:p w:rsidR="00A615B3" w:rsidP="0035598A" w:rsidRDefault="00A615B3" w14:paraId="1B1D4F6E" w14:textId="77777777">
      <w:pPr>
        <w:spacing w:after="0" w:line="240" w:lineRule="auto"/>
      </w:pPr>
      <w:r>
        <w:continuationSeparator/>
      </w:r>
    </w:p>
  </w:endnote>
  <w:endnote w:type="continuationNotice" w:id="1">
    <w:p w:rsidR="00A615B3" w:rsidRDefault="00A615B3" w14:paraId="2A1E5C4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rsidRPr="00377CA2" w:rsidR="00377CA2" w:rsidRDefault="00377CA2" w14:paraId="09D7A400" w14:textId="1A58F484">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rsidR="00377CA2" w:rsidRDefault="00377CA2" w14:paraId="73261FF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15B3" w:rsidP="0035598A" w:rsidRDefault="00A615B3" w14:paraId="3BB3A597" w14:textId="77777777">
      <w:pPr>
        <w:spacing w:after="0" w:line="240" w:lineRule="auto"/>
      </w:pPr>
      <w:r>
        <w:separator/>
      </w:r>
    </w:p>
  </w:footnote>
  <w:footnote w:type="continuationSeparator" w:id="0">
    <w:p w:rsidR="00A615B3" w:rsidP="0035598A" w:rsidRDefault="00A615B3" w14:paraId="536C86B8" w14:textId="77777777">
      <w:pPr>
        <w:spacing w:after="0" w:line="240" w:lineRule="auto"/>
      </w:pPr>
      <w:r>
        <w:continuationSeparator/>
      </w:r>
    </w:p>
  </w:footnote>
  <w:footnote w:type="continuationNotice" w:id="1">
    <w:p w:rsidR="00A615B3" w:rsidRDefault="00A615B3" w14:paraId="141DE4F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0035598A" w:rsidP="008009D7" w:rsidRDefault="008009D7" w14:paraId="131DEEAD" w14:textId="0761F738">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bA8+DHFKmCKEh6" int2:id="fJ0gr7Wu">
      <int2:state int2:type="spell" int2:value="Rejected"/>
    </int2:textHash>
    <int2:bookmark int2:bookmarkName="_Int_zTbAnvFK" int2:invalidationBookmarkName="" int2:hashCode="oTzBTaylH4ale+" int2:id="DPNSsZ7D">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4541295">
    <w:abstractNumId w:val="2"/>
  </w:num>
  <w:num w:numId="2" w16cid:durableId="1673020161">
    <w:abstractNumId w:val="5"/>
  </w:num>
  <w:num w:numId="3" w16cid:durableId="1708598061">
    <w:abstractNumId w:val="1"/>
  </w:num>
  <w:num w:numId="4" w16cid:durableId="664164041">
    <w:abstractNumId w:val="6"/>
  </w:num>
  <w:num w:numId="5" w16cid:durableId="1576010246">
    <w:abstractNumId w:val="4"/>
  </w:num>
  <w:num w:numId="6" w16cid:durableId="580532388">
    <w:abstractNumId w:val="3"/>
  </w:num>
  <w:num w:numId="7" w16cid:durableId="14878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1138B4"/>
    <w:rsid w:val="00181F0D"/>
    <w:rsid w:val="00182A4D"/>
    <w:rsid w:val="00202582"/>
    <w:rsid w:val="00230741"/>
    <w:rsid w:val="00332B14"/>
    <w:rsid w:val="0035598A"/>
    <w:rsid w:val="00377CA2"/>
    <w:rsid w:val="003E4240"/>
    <w:rsid w:val="0046474B"/>
    <w:rsid w:val="004A34BD"/>
    <w:rsid w:val="004B49A4"/>
    <w:rsid w:val="00510C3F"/>
    <w:rsid w:val="00512FEF"/>
    <w:rsid w:val="005C0980"/>
    <w:rsid w:val="00685DFC"/>
    <w:rsid w:val="0069166E"/>
    <w:rsid w:val="006A51DF"/>
    <w:rsid w:val="006B047A"/>
    <w:rsid w:val="006B104B"/>
    <w:rsid w:val="007C2493"/>
    <w:rsid w:val="007D4526"/>
    <w:rsid w:val="008009D7"/>
    <w:rsid w:val="00853BA2"/>
    <w:rsid w:val="008B2D56"/>
    <w:rsid w:val="0091740F"/>
    <w:rsid w:val="00972D22"/>
    <w:rsid w:val="00973CB0"/>
    <w:rsid w:val="00986653"/>
    <w:rsid w:val="009A01C2"/>
    <w:rsid w:val="009B0DEB"/>
    <w:rsid w:val="00A1067A"/>
    <w:rsid w:val="00A11B04"/>
    <w:rsid w:val="00A246EC"/>
    <w:rsid w:val="00A367B6"/>
    <w:rsid w:val="00A615B3"/>
    <w:rsid w:val="00B019B2"/>
    <w:rsid w:val="00B25E68"/>
    <w:rsid w:val="00BB3AD0"/>
    <w:rsid w:val="00CC330D"/>
    <w:rsid w:val="00CD9D71"/>
    <w:rsid w:val="00D21729"/>
    <w:rsid w:val="00DD23EE"/>
    <w:rsid w:val="00DF333F"/>
    <w:rsid w:val="00E61DA4"/>
    <w:rsid w:val="00E83406"/>
    <w:rsid w:val="00EE4275"/>
    <w:rsid w:val="00F26D86"/>
    <w:rsid w:val="00F47A0F"/>
    <w:rsid w:val="00F55207"/>
    <w:rsid w:val="00F5558C"/>
    <w:rsid w:val="021C9937"/>
    <w:rsid w:val="0292C850"/>
    <w:rsid w:val="02B25102"/>
    <w:rsid w:val="02EADB0B"/>
    <w:rsid w:val="0335B9F7"/>
    <w:rsid w:val="03F51F99"/>
    <w:rsid w:val="04054596"/>
    <w:rsid w:val="04D7E85A"/>
    <w:rsid w:val="0541395A"/>
    <w:rsid w:val="06259B9B"/>
    <w:rsid w:val="078865F9"/>
    <w:rsid w:val="078D5806"/>
    <w:rsid w:val="08DD32E2"/>
    <w:rsid w:val="090CBDE5"/>
    <w:rsid w:val="09C83AE9"/>
    <w:rsid w:val="0A38658C"/>
    <w:rsid w:val="0AA662B4"/>
    <w:rsid w:val="0AC70D1B"/>
    <w:rsid w:val="0AD0AA92"/>
    <w:rsid w:val="0B790FB0"/>
    <w:rsid w:val="0C7BD014"/>
    <w:rsid w:val="0CC29C03"/>
    <w:rsid w:val="0CF79103"/>
    <w:rsid w:val="0DD386BC"/>
    <w:rsid w:val="0E39A995"/>
    <w:rsid w:val="0F3DEA7A"/>
    <w:rsid w:val="0F7E092D"/>
    <w:rsid w:val="0F93895B"/>
    <w:rsid w:val="0FA23DED"/>
    <w:rsid w:val="100C52D2"/>
    <w:rsid w:val="10422AE9"/>
    <w:rsid w:val="1050BA64"/>
    <w:rsid w:val="117523D2"/>
    <w:rsid w:val="11C7179B"/>
    <w:rsid w:val="133566E3"/>
    <w:rsid w:val="14768BA3"/>
    <w:rsid w:val="1490D77A"/>
    <w:rsid w:val="1599AF98"/>
    <w:rsid w:val="15A06C6C"/>
    <w:rsid w:val="15DDBF49"/>
    <w:rsid w:val="1640FB3B"/>
    <w:rsid w:val="1799C570"/>
    <w:rsid w:val="17F90CBD"/>
    <w:rsid w:val="18045092"/>
    <w:rsid w:val="187B23FE"/>
    <w:rsid w:val="187C9712"/>
    <w:rsid w:val="19065810"/>
    <w:rsid w:val="1A3E6BA8"/>
    <w:rsid w:val="1A449991"/>
    <w:rsid w:val="1AEF9404"/>
    <w:rsid w:val="1B019CC2"/>
    <w:rsid w:val="1B540364"/>
    <w:rsid w:val="1BB04971"/>
    <w:rsid w:val="1BC01338"/>
    <w:rsid w:val="1BD108FF"/>
    <w:rsid w:val="1C107DFA"/>
    <w:rsid w:val="1DA65030"/>
    <w:rsid w:val="1E0F9427"/>
    <w:rsid w:val="1E2D877E"/>
    <w:rsid w:val="1E54E06A"/>
    <w:rsid w:val="1E9562FE"/>
    <w:rsid w:val="1EF761CC"/>
    <w:rsid w:val="1F94D264"/>
    <w:rsid w:val="208E1362"/>
    <w:rsid w:val="20BEB705"/>
    <w:rsid w:val="20BFBABA"/>
    <w:rsid w:val="21485778"/>
    <w:rsid w:val="21FCF75D"/>
    <w:rsid w:val="22B5326E"/>
    <w:rsid w:val="242755A6"/>
    <w:rsid w:val="24ADCF9C"/>
    <w:rsid w:val="25407EA9"/>
    <w:rsid w:val="258C380D"/>
    <w:rsid w:val="258FE7CA"/>
    <w:rsid w:val="273FAE61"/>
    <w:rsid w:val="27C43C09"/>
    <w:rsid w:val="2AB00664"/>
    <w:rsid w:val="2C35EB09"/>
    <w:rsid w:val="2C64C620"/>
    <w:rsid w:val="2CC296EB"/>
    <w:rsid w:val="2D3F6691"/>
    <w:rsid w:val="2DB8E32F"/>
    <w:rsid w:val="2E3E347D"/>
    <w:rsid w:val="2E5EC68F"/>
    <w:rsid w:val="2F05FB83"/>
    <w:rsid w:val="2F6A1887"/>
    <w:rsid w:val="3081C672"/>
    <w:rsid w:val="30A4EB3B"/>
    <w:rsid w:val="31DD6424"/>
    <w:rsid w:val="340CDD42"/>
    <w:rsid w:val="3525C8D1"/>
    <w:rsid w:val="368DF01B"/>
    <w:rsid w:val="368E2D65"/>
    <w:rsid w:val="36A5B6C8"/>
    <w:rsid w:val="37B7D526"/>
    <w:rsid w:val="380E2313"/>
    <w:rsid w:val="3907E260"/>
    <w:rsid w:val="390EE182"/>
    <w:rsid w:val="395726B3"/>
    <w:rsid w:val="39A5A4B3"/>
    <w:rsid w:val="3A99BA47"/>
    <w:rsid w:val="3ABC0A1C"/>
    <w:rsid w:val="3BDE9550"/>
    <w:rsid w:val="3CCAD1E2"/>
    <w:rsid w:val="3D2BFD1D"/>
    <w:rsid w:val="3D4CE91B"/>
    <w:rsid w:val="3E52A61C"/>
    <w:rsid w:val="3E9A0BA6"/>
    <w:rsid w:val="3EE0749C"/>
    <w:rsid w:val="3F7D16F8"/>
    <w:rsid w:val="3FD5A0BB"/>
    <w:rsid w:val="402ECFB6"/>
    <w:rsid w:val="4271B2DE"/>
    <w:rsid w:val="4284B5D8"/>
    <w:rsid w:val="42896A09"/>
    <w:rsid w:val="4391AA5E"/>
    <w:rsid w:val="44D6C87E"/>
    <w:rsid w:val="44ED1D92"/>
    <w:rsid w:val="457E4E4D"/>
    <w:rsid w:val="46160517"/>
    <w:rsid w:val="4617039D"/>
    <w:rsid w:val="466A26A0"/>
    <w:rsid w:val="46717EAC"/>
    <w:rsid w:val="472F4FE9"/>
    <w:rsid w:val="48219A16"/>
    <w:rsid w:val="48264AD5"/>
    <w:rsid w:val="493D0CB9"/>
    <w:rsid w:val="49DD17FD"/>
    <w:rsid w:val="4A0E4C48"/>
    <w:rsid w:val="4A901A6B"/>
    <w:rsid w:val="4B1B3798"/>
    <w:rsid w:val="4C7A12F7"/>
    <w:rsid w:val="4C8B541E"/>
    <w:rsid w:val="4D0BB577"/>
    <w:rsid w:val="4DD31604"/>
    <w:rsid w:val="4E49FF0B"/>
    <w:rsid w:val="4E588F3E"/>
    <w:rsid w:val="4E5A603E"/>
    <w:rsid w:val="4EFFF562"/>
    <w:rsid w:val="4FB801C0"/>
    <w:rsid w:val="50AC1A8C"/>
    <w:rsid w:val="5151343A"/>
    <w:rsid w:val="51D71BBD"/>
    <w:rsid w:val="51F0FCC6"/>
    <w:rsid w:val="520228EA"/>
    <w:rsid w:val="52CB8BE5"/>
    <w:rsid w:val="52DBE143"/>
    <w:rsid w:val="545D53BD"/>
    <w:rsid w:val="54B08F27"/>
    <w:rsid w:val="54CDEA13"/>
    <w:rsid w:val="5531E4C9"/>
    <w:rsid w:val="56042137"/>
    <w:rsid w:val="56558CBC"/>
    <w:rsid w:val="56C625DA"/>
    <w:rsid w:val="57A696B2"/>
    <w:rsid w:val="596C1908"/>
    <w:rsid w:val="596DEC20"/>
    <w:rsid w:val="59C4BBFD"/>
    <w:rsid w:val="5A394AE3"/>
    <w:rsid w:val="5AFFADBB"/>
    <w:rsid w:val="5C9D6919"/>
    <w:rsid w:val="5D69B53E"/>
    <w:rsid w:val="5E210C33"/>
    <w:rsid w:val="5F05859F"/>
    <w:rsid w:val="5F4DA12D"/>
    <w:rsid w:val="61F3F696"/>
    <w:rsid w:val="62A1D106"/>
    <w:rsid w:val="636F895B"/>
    <w:rsid w:val="64C844D6"/>
    <w:rsid w:val="64CCC6AB"/>
    <w:rsid w:val="65BA6022"/>
    <w:rsid w:val="66071A4D"/>
    <w:rsid w:val="66EA2A39"/>
    <w:rsid w:val="66F76F27"/>
    <w:rsid w:val="66FA0766"/>
    <w:rsid w:val="68049DE6"/>
    <w:rsid w:val="68280C16"/>
    <w:rsid w:val="69AC7B6F"/>
    <w:rsid w:val="69F5AAF8"/>
    <w:rsid w:val="6A195881"/>
    <w:rsid w:val="6A1F46A5"/>
    <w:rsid w:val="6B6371AF"/>
    <w:rsid w:val="6C15D0A8"/>
    <w:rsid w:val="6C3341BE"/>
    <w:rsid w:val="6C4CDA55"/>
    <w:rsid w:val="6C8937CD"/>
    <w:rsid w:val="6D316DC3"/>
    <w:rsid w:val="6D5458F2"/>
    <w:rsid w:val="6D589F48"/>
    <w:rsid w:val="6D99286C"/>
    <w:rsid w:val="6DC57207"/>
    <w:rsid w:val="6F26F648"/>
    <w:rsid w:val="6FE98003"/>
    <w:rsid w:val="6FF1C284"/>
    <w:rsid w:val="703B872F"/>
    <w:rsid w:val="704B9A05"/>
    <w:rsid w:val="72A04F6F"/>
    <w:rsid w:val="73023B2F"/>
    <w:rsid w:val="739C3F5D"/>
    <w:rsid w:val="7412179B"/>
    <w:rsid w:val="74AD408E"/>
    <w:rsid w:val="74C39AC9"/>
    <w:rsid w:val="74F2ABFA"/>
    <w:rsid w:val="75E790F5"/>
    <w:rsid w:val="770544A5"/>
    <w:rsid w:val="7776C1FE"/>
    <w:rsid w:val="77B23E6F"/>
    <w:rsid w:val="782D7F51"/>
    <w:rsid w:val="78A06D4F"/>
    <w:rsid w:val="78ABF7D4"/>
    <w:rsid w:val="79D35A86"/>
    <w:rsid w:val="7A7C9A5E"/>
    <w:rsid w:val="7B527D64"/>
    <w:rsid w:val="7B6CA424"/>
    <w:rsid w:val="7B9F261D"/>
    <w:rsid w:val="7D45C077"/>
    <w:rsid w:val="7E09F43A"/>
    <w:rsid w:val="7EF82BDF"/>
    <w:rsid w:val="7FB5681D"/>
    <w:rsid w:val="7FD004EC"/>
    <w:rsid w:val="7FD88193"/>
    <w:rsid w:val="7FDF2323"/>
    <w:rsid w:val="7FF2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61DA4"/>
    <w:rPr>
      <w:rFonts w:eastAsiaTheme="majorEastAsia" w:cstheme="majorBidi"/>
      <w:b/>
      <w:sz w:val="24"/>
      <w:szCs w:val="32"/>
    </w:rPr>
  </w:style>
  <w:style w:type="character" w:styleId="Heading2Char" w:customStyle="1">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styleId="TitleChar" w:customStyle="1">
    <w:name w:val="Title Char"/>
    <w:basedOn w:val="DefaultParagraphFont"/>
    <w:link w:val="Title"/>
    <w:uiPriority w:val="10"/>
    <w:rsid w:val="00E61DA4"/>
    <w:rPr>
      <w:rFonts w:eastAsiaTheme="majorEastAsia" w:cstheme="majorBidi"/>
      <w:spacing w:val="-10"/>
      <w:kern w:val="28"/>
      <w:sz w:val="56"/>
      <w:szCs w:val="56"/>
    </w:rPr>
  </w:style>
  <w:style w:type="character" w:styleId="Heading3Char" w:customStyle="1">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Hyperlink">
    <w:uiPriority w:val="99"/>
    <w:name w:val="Hyperlink"/>
    <w:basedOn w:val="DefaultParagraphFont"/>
    <w:unhideWhenUsed/>
    <w:rsid w:val="2D3F669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e7c9974ed1d84113"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SNHU Created Materials Template</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Module Two Code Review and Mitigation Plan Assignment Template</dc:title>
  <dc:subject/>
  <dc:creator>Brown, Tyra</dc:creator>
  <keywords/>
  <dc:description/>
  <lastModifiedBy>Bridegroom, Matthew</lastModifiedBy>
  <revision>17</revision>
  <dcterms:created xsi:type="dcterms:W3CDTF">2022-05-05T12:40:00.0000000Z</dcterms:created>
  <dcterms:modified xsi:type="dcterms:W3CDTF">2025-06-29T19:29:59.8753656Z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